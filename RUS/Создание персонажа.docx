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75F" w:rsidRDefault="00755F15">
      <w:pPr>
        <w:pStyle w:val="Standard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Создание персонажа</w:t>
      </w:r>
    </w:p>
    <w:p w:rsidR="00DA575F" w:rsidRDefault="00DA575F">
      <w:pPr>
        <w:pStyle w:val="Standard"/>
        <w:rPr>
          <w:rFonts w:ascii="Cambria" w:hAnsi="Cambria"/>
          <w:b/>
          <w:bCs/>
          <w:sz w:val="20"/>
          <w:szCs w:val="20"/>
        </w:rPr>
      </w:pPr>
    </w:p>
    <w:p w:rsidR="00DA575F" w:rsidRDefault="00755F15">
      <w:pPr>
        <w:pStyle w:val="Standard"/>
        <w:numPr>
          <w:ilvl w:val="0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Выбрать расу</w:t>
      </w:r>
    </w:p>
    <w:p w:rsidR="00DA575F" w:rsidRDefault="00755F15">
      <w:pPr>
        <w:pStyle w:val="Standard"/>
        <w:numPr>
          <w:ilvl w:val="0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Выбрать Знак рождения</w:t>
      </w:r>
    </w:p>
    <w:p w:rsidR="00DA575F" w:rsidRDefault="00755F15">
      <w:pPr>
        <w:pStyle w:val="Standard"/>
        <w:numPr>
          <w:ilvl w:val="0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Выбрать 10 навыков из списка, они будут помечены как Главные, назвать Профессией</w:t>
      </w:r>
    </w:p>
    <w:p w:rsidR="00DA575F" w:rsidRDefault="00755F15">
      <w:pPr>
        <w:pStyle w:val="Standard"/>
        <w:numPr>
          <w:ilvl w:val="0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Выбрать из Главных навыков четыре разных, </w:t>
      </w:r>
      <w:r>
        <w:rPr>
          <w:rFonts w:ascii="Cambria" w:hAnsi="Cambria"/>
          <w:sz w:val="20"/>
          <w:szCs w:val="20"/>
        </w:rPr>
        <w:t>которые сразу получат +1 ранг, и три других, которые получат +2 ранг (при создании персонажа ни один навык, даже с расовым бонусом, не может превысить 2 ранг)</w:t>
      </w:r>
    </w:p>
    <w:p w:rsidR="00DA575F" w:rsidRDefault="00B774DB">
      <w:pPr>
        <w:pStyle w:val="Standard"/>
        <w:numPr>
          <w:ilvl w:val="0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Использовать три Повышения Атрибута </w:t>
      </w:r>
      <w:r w:rsidR="00755F15">
        <w:rPr>
          <w:rFonts w:ascii="Cambria" w:hAnsi="Cambria"/>
          <w:sz w:val="20"/>
          <w:szCs w:val="20"/>
        </w:rPr>
        <w:t>(</w:t>
      </w:r>
      <w:r>
        <w:rPr>
          <w:rFonts w:ascii="Cambria" w:hAnsi="Cambria"/>
          <w:sz w:val="20"/>
          <w:szCs w:val="20"/>
        </w:rPr>
        <w:t xml:space="preserve">+1, </w:t>
      </w:r>
      <w:r w:rsidR="00755F15">
        <w:rPr>
          <w:rFonts w:ascii="Cambria" w:hAnsi="Cambria"/>
          <w:sz w:val="20"/>
          <w:szCs w:val="20"/>
        </w:rPr>
        <w:t xml:space="preserve">можно </w:t>
      </w:r>
      <w:r>
        <w:rPr>
          <w:rFonts w:ascii="Cambria" w:hAnsi="Cambria"/>
          <w:sz w:val="20"/>
          <w:szCs w:val="20"/>
        </w:rPr>
        <w:t xml:space="preserve">выбрать </w:t>
      </w:r>
      <w:r w:rsidR="00755F15">
        <w:rPr>
          <w:rFonts w:ascii="Cambria" w:hAnsi="Cambria"/>
          <w:sz w:val="20"/>
          <w:szCs w:val="20"/>
        </w:rPr>
        <w:t>несколько раз один и тот же)</w:t>
      </w:r>
    </w:p>
    <w:p w:rsidR="00DA575F" w:rsidRDefault="00755F15">
      <w:pPr>
        <w:pStyle w:val="Standard"/>
        <w:numPr>
          <w:ilvl w:val="0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Определить</w:t>
      </w:r>
      <w:r>
        <w:rPr>
          <w:rFonts w:ascii="Cambria" w:hAnsi="Cambria"/>
          <w:sz w:val="20"/>
          <w:szCs w:val="20"/>
        </w:rPr>
        <w:t xml:space="preserve"> Мотивацию: Достоинство, Недостаток, Желание, Страх</w:t>
      </w:r>
    </w:p>
    <w:p w:rsidR="00DA575F" w:rsidRDefault="00755F15">
      <w:pPr>
        <w:pStyle w:val="Standard"/>
        <w:numPr>
          <w:ilvl w:val="0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Выбрать имя или прозвище</w:t>
      </w:r>
    </w:p>
    <w:p w:rsidR="00DA575F" w:rsidRDefault="00755F15">
      <w:pPr>
        <w:pStyle w:val="Standard"/>
        <w:numPr>
          <w:ilvl w:val="0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Определить внешность: возраст, прическа, глаза, телосложение, особенности</w:t>
      </w:r>
    </w:p>
    <w:p w:rsidR="00DA575F" w:rsidRDefault="00755F15">
      <w:pPr>
        <w:pStyle w:val="Standard"/>
        <w:numPr>
          <w:ilvl w:val="0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Выбрать стартовое снаряжение:</w:t>
      </w:r>
    </w:p>
    <w:p w:rsidR="00DA575F" w:rsidRDefault="00755F15">
      <w:pPr>
        <w:pStyle w:val="Standard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Оружие (выберите один вариант): </w:t>
      </w:r>
      <w:r>
        <w:rPr>
          <w:rFonts w:ascii="Cambria" w:hAnsi="Cambria"/>
          <w:sz w:val="20"/>
          <w:szCs w:val="20"/>
        </w:rPr>
        <w:tab/>
      </w:r>
    </w:p>
    <w:p w:rsidR="00DA575F" w:rsidRDefault="00755F15">
      <w:pPr>
        <w:pStyle w:val="Standard"/>
        <w:ind w:left="21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а) двуручное оружие (двуручный меч, двуру</w:t>
      </w:r>
      <w:r>
        <w:rPr>
          <w:rFonts w:ascii="Cambria" w:hAnsi="Cambria"/>
          <w:sz w:val="20"/>
          <w:szCs w:val="20"/>
        </w:rPr>
        <w:t>чный топор, молот),</w:t>
      </w:r>
    </w:p>
    <w:p w:rsidR="00DA575F" w:rsidRDefault="00755F15">
      <w:pPr>
        <w:pStyle w:val="Standard"/>
        <w:ind w:left="21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б) щит и одноручное оружие (длинный меч, боевой топор, палица, копье),</w:t>
      </w:r>
    </w:p>
    <w:p w:rsidR="00DA575F" w:rsidRDefault="00755F15">
      <w:pPr>
        <w:pStyle w:val="Standard"/>
        <w:ind w:left="21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в) два одноручных оружия (короткий меч, топор, булава, копье),</w:t>
      </w:r>
    </w:p>
    <w:p w:rsidR="00DA575F" w:rsidRDefault="00755F15">
      <w:pPr>
        <w:pStyle w:val="Standard"/>
        <w:ind w:left="21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г) короткий лук и колчан стрел</w:t>
      </w:r>
    </w:p>
    <w:p w:rsidR="00DA575F" w:rsidRDefault="00755F15">
      <w:pPr>
        <w:pStyle w:val="Standard"/>
        <w:ind w:left="21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д) 100 септимов</w:t>
      </w:r>
    </w:p>
    <w:p w:rsidR="00DA575F" w:rsidRDefault="00755F15">
      <w:pPr>
        <w:pStyle w:val="Standard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Доспехи (выберите один вариант):</w:t>
      </w:r>
    </w:p>
    <w:p w:rsidR="00DA575F" w:rsidRDefault="00755F15">
      <w:pPr>
        <w:pStyle w:val="Standard"/>
        <w:ind w:left="21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а) кожаная броня</w:t>
      </w:r>
    </w:p>
    <w:p w:rsidR="00DA575F" w:rsidRDefault="00755F15">
      <w:pPr>
        <w:pStyle w:val="Standard"/>
        <w:ind w:left="21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б) </w:t>
      </w:r>
      <w:r>
        <w:rPr>
          <w:rFonts w:ascii="Cambria" w:hAnsi="Cambria"/>
          <w:sz w:val="20"/>
          <w:szCs w:val="20"/>
        </w:rPr>
        <w:t>воровские обмотки</w:t>
      </w:r>
    </w:p>
    <w:p w:rsidR="00DA575F" w:rsidRDefault="00755F15">
      <w:pPr>
        <w:pStyle w:val="Standard"/>
        <w:ind w:left="21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в) кираса</w:t>
      </w:r>
    </w:p>
    <w:p w:rsidR="00DA575F" w:rsidRDefault="00755F15">
      <w:pPr>
        <w:pStyle w:val="Standard"/>
        <w:ind w:left="21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г) роба подмастерья</w:t>
      </w:r>
    </w:p>
    <w:p w:rsidR="00DA575F" w:rsidRDefault="00755F15">
      <w:pPr>
        <w:pStyle w:val="Standard"/>
        <w:ind w:left="21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д) гражданская одежда</w:t>
      </w:r>
    </w:p>
    <w:p w:rsidR="00DA575F" w:rsidRDefault="00755F15">
      <w:pPr>
        <w:pStyle w:val="Standard"/>
        <w:ind w:left="21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е) 100 септимов</w:t>
      </w:r>
    </w:p>
    <w:p w:rsidR="00DA575F" w:rsidRDefault="00755F15">
      <w:pPr>
        <w:pStyle w:val="Standard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Снаряжение (</w:t>
      </w:r>
      <w:r>
        <w:rPr>
          <w:rFonts w:ascii="Cambria" w:hAnsi="Cambria"/>
          <w:sz w:val="20"/>
          <w:szCs w:val="20"/>
        </w:rPr>
        <w:t>Базовый набор путешественника, а также выберите один вариант):</w:t>
      </w:r>
      <w:r>
        <w:rPr>
          <w:rFonts w:ascii="Cambria" w:hAnsi="Cambria"/>
          <w:sz w:val="20"/>
          <w:szCs w:val="20"/>
        </w:rPr>
        <w:tab/>
      </w:r>
    </w:p>
    <w:p w:rsidR="00DA575F" w:rsidRDefault="00755F15">
      <w:pPr>
        <w:pStyle w:val="Standard"/>
        <w:ind w:left="21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а) специальное походное снаряжение (веревка с крюком, фонарь, </w:t>
      </w:r>
      <w:r w:rsidR="00B774DB">
        <w:rPr>
          <w:rFonts w:ascii="Cambria" w:hAnsi="Cambria"/>
          <w:sz w:val="20"/>
          <w:szCs w:val="20"/>
        </w:rPr>
        <w:t xml:space="preserve">масло х2, </w:t>
      </w:r>
      <w:r>
        <w:rPr>
          <w:rFonts w:ascii="Cambria" w:hAnsi="Cambria"/>
          <w:sz w:val="20"/>
          <w:szCs w:val="20"/>
        </w:rPr>
        <w:t xml:space="preserve">мешочек с </w:t>
      </w:r>
      <w:r>
        <w:rPr>
          <w:rFonts w:ascii="Cambria" w:hAnsi="Cambria"/>
          <w:sz w:val="20"/>
          <w:szCs w:val="20"/>
        </w:rPr>
        <w:t xml:space="preserve">шариками, </w:t>
      </w:r>
      <w:r w:rsidR="00B774DB">
        <w:rPr>
          <w:rFonts w:ascii="Cambria" w:hAnsi="Cambria"/>
          <w:sz w:val="20"/>
          <w:szCs w:val="20"/>
        </w:rPr>
        <w:t>ломик, молоток, клин х10)</w:t>
      </w:r>
    </w:p>
    <w:p w:rsidR="00DA575F" w:rsidRDefault="00755F15">
      <w:pPr>
        <w:pStyle w:val="Standard"/>
        <w:ind w:left="21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б) профессиональные инструменты (отмычки, алхимические ингредиенты, базовые зачарования или инструменты)</w:t>
      </w:r>
      <w:r>
        <w:rPr>
          <w:rFonts w:ascii="Cambria" w:hAnsi="Cambria"/>
          <w:sz w:val="20"/>
          <w:szCs w:val="20"/>
        </w:rPr>
        <w:br/>
      </w:r>
      <w:r>
        <w:rPr>
          <w:rFonts w:ascii="Cambria" w:hAnsi="Cambria"/>
          <w:sz w:val="20"/>
          <w:szCs w:val="20"/>
        </w:rPr>
        <w:t>г) набор зелий и свитков (исцеляющее, одно случайное зелье, один случайный свиток)</w:t>
      </w:r>
      <w:bookmarkStart w:id="0" w:name="_GoBack"/>
      <w:bookmarkEnd w:id="0"/>
    </w:p>
    <w:p w:rsidR="00DA575F" w:rsidRDefault="00755F15">
      <w:pPr>
        <w:pStyle w:val="Standard"/>
        <w:ind w:left="21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д) 100 септимов</w:t>
      </w:r>
    </w:p>
    <w:p w:rsidR="00DA575F" w:rsidRDefault="00755F15">
      <w:pPr>
        <w:pStyle w:val="Standard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Деньги:</w:t>
      </w:r>
    </w:p>
    <w:p w:rsidR="00DA575F" w:rsidRDefault="00755F15">
      <w:pPr>
        <w:pStyle w:val="Standard"/>
        <w:ind w:left="2160"/>
      </w:pPr>
      <w:r>
        <w:rPr>
          <w:rFonts w:ascii="Cambria" w:hAnsi="Cambria"/>
          <w:sz w:val="20"/>
          <w:szCs w:val="20"/>
        </w:rPr>
        <w:t>1</w:t>
      </w:r>
      <w:r>
        <w:rPr>
          <w:rFonts w:ascii="Cambria" w:hAnsi="Cambria"/>
          <w:sz w:val="20"/>
          <w:szCs w:val="20"/>
          <w:lang w:val="en-US"/>
        </w:rPr>
        <w:t>d</w:t>
      </w:r>
      <w:r>
        <w:rPr>
          <w:rFonts w:ascii="Cambria" w:hAnsi="Cambria"/>
          <w:sz w:val="20"/>
          <w:szCs w:val="20"/>
        </w:rPr>
        <w:t>100 септимов</w:t>
      </w:r>
    </w:p>
    <w:p w:rsidR="00DA575F" w:rsidRDefault="00755F15">
      <w:pPr>
        <w:pStyle w:val="Standard"/>
        <w:numPr>
          <w:ilvl w:val="0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Рассчитать вторичные </w:t>
      </w:r>
      <w:r>
        <w:rPr>
          <w:rFonts w:ascii="Cambria" w:hAnsi="Cambria"/>
          <w:sz w:val="20"/>
          <w:szCs w:val="20"/>
        </w:rPr>
        <w:t>характеристики: Запас сил (Раса+Выносливость), Здоровье (Раса+Сила воли), Защита (Броня и оружие), Поглощение (Выносливость + броня), Вес (5+Сила)</w:t>
      </w:r>
    </w:p>
    <w:p w:rsidR="00DA575F" w:rsidRDefault="00DA575F">
      <w:pPr>
        <w:pStyle w:val="Standard"/>
        <w:rPr>
          <w:rFonts w:ascii="Cambria" w:hAnsi="Cambria"/>
          <w:sz w:val="20"/>
          <w:szCs w:val="20"/>
        </w:rPr>
      </w:pPr>
    </w:p>
    <w:sectPr w:rsidR="00DA575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F15" w:rsidRDefault="00755F15">
      <w:r>
        <w:separator/>
      </w:r>
    </w:p>
  </w:endnote>
  <w:endnote w:type="continuationSeparator" w:id="0">
    <w:p w:rsidR="00755F15" w:rsidRDefault="00755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F15" w:rsidRDefault="00755F15">
      <w:r>
        <w:separator/>
      </w:r>
    </w:p>
  </w:footnote>
  <w:footnote w:type="continuationSeparator" w:id="0">
    <w:p w:rsidR="00755F15" w:rsidRDefault="00755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E0F6F"/>
    <w:multiLevelType w:val="multilevel"/>
    <w:tmpl w:val="8C8EA6DA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A575F"/>
    <w:rsid w:val="001A574C"/>
    <w:rsid w:val="00755F15"/>
    <w:rsid w:val="00B774DB"/>
    <w:rsid w:val="00DA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62E96"/>
  <w15:docId w15:val="{B0E65C66-5C8C-4F6D-8914-E01AF9E5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DIK</dc:creator>
  <cp:lastModifiedBy>Akbaa</cp:lastModifiedBy>
  <cp:revision>3</cp:revision>
  <dcterms:created xsi:type="dcterms:W3CDTF">2023-04-28T14:32:00Z</dcterms:created>
  <dcterms:modified xsi:type="dcterms:W3CDTF">2023-04-28T14:42:00Z</dcterms:modified>
</cp:coreProperties>
</file>